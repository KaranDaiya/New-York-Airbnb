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10D5E" w14:textId="045C2304" w:rsidR="00E94641" w:rsidRDefault="00E94641" w:rsidP="00E45E42">
      <w:pPr>
        <w:jc w:val="center"/>
      </w:pPr>
    </w:p>
    <w:p w14:paraId="5DB814C9" w14:textId="77777777" w:rsidR="00E45E42" w:rsidRDefault="00E45E42" w:rsidP="00E45E42">
      <w:pPr>
        <w:jc w:val="center"/>
      </w:pPr>
    </w:p>
    <w:p w14:paraId="5C841A14" w14:textId="35188F35" w:rsidR="00E45E42" w:rsidRDefault="003E6CEE" w:rsidP="00E45E42">
      <w:pPr>
        <w:jc w:val="center"/>
      </w:pPr>
      <w:r>
        <w:t>EAI6010</w:t>
      </w:r>
      <w:r w:rsidR="00E45E42">
        <w:t xml:space="preserve"> </w:t>
      </w:r>
      <w:r>
        <w:t>–</w:t>
      </w:r>
      <w:r w:rsidR="00E45E42">
        <w:t xml:space="preserve"> </w:t>
      </w:r>
      <w:r>
        <w:t>Applications of Artificial Intelligence</w:t>
      </w:r>
    </w:p>
    <w:p w14:paraId="045BF47E" w14:textId="5CED3A9B" w:rsidR="00E45E42" w:rsidRDefault="00E45E42" w:rsidP="00E45E42">
      <w:pPr>
        <w:jc w:val="center"/>
      </w:pPr>
      <w:r>
        <w:t xml:space="preserve">CRN: </w:t>
      </w:r>
      <w:r w:rsidR="00796040">
        <w:t>7</w:t>
      </w:r>
      <w:r w:rsidR="003E6CEE">
        <w:t>1964</w:t>
      </w:r>
    </w:p>
    <w:p w14:paraId="73794FDE" w14:textId="2A357F62" w:rsidR="002545EE" w:rsidRPr="002545EE" w:rsidRDefault="003E6CEE" w:rsidP="002545EE">
      <w:pPr>
        <w:jc w:val="center"/>
      </w:pPr>
      <w:r>
        <w:t xml:space="preserve">Final Project – </w:t>
      </w:r>
      <w:r>
        <w:t xml:space="preserve">New York City </w:t>
      </w:r>
      <w:r>
        <w:t>Airbnb Data Analysis and Prediction</w:t>
      </w:r>
    </w:p>
    <w:p w14:paraId="587FC977" w14:textId="0A3AB2C8" w:rsidR="00796040" w:rsidRDefault="00796040" w:rsidP="00796040">
      <w:pPr>
        <w:jc w:val="center"/>
      </w:pPr>
      <w:r>
        <w:t>Dishant Rajesh Modi</w:t>
      </w:r>
    </w:p>
    <w:p w14:paraId="08E963EC" w14:textId="0BEC29A6" w:rsidR="003E6CEE" w:rsidRDefault="003E6CEE" w:rsidP="00796040">
      <w:pPr>
        <w:jc w:val="center"/>
      </w:pPr>
      <w:r>
        <w:t>Karan Kaushal Daiya</w:t>
      </w:r>
    </w:p>
    <w:p w14:paraId="3C6F5CAA" w14:textId="6164A1CD" w:rsidR="00E45E42" w:rsidRDefault="008D6822" w:rsidP="00E45E42">
      <w:pPr>
        <w:jc w:val="center"/>
      </w:pPr>
      <w:hyperlink r:id="rId8" w:history="1">
        <w:r w:rsidR="00E45E42" w:rsidRPr="005D0001">
          <w:rPr>
            <w:rStyle w:val="Hyperlink"/>
          </w:rPr>
          <w:t>modi.di@northeastern.edu</w:t>
        </w:r>
      </w:hyperlink>
      <w:r w:rsidR="00E45E42">
        <w:t xml:space="preserve"> </w:t>
      </w:r>
    </w:p>
    <w:p w14:paraId="5599D326" w14:textId="63277C9F" w:rsidR="003E6CEE" w:rsidRDefault="003E6CEE" w:rsidP="003E6CEE">
      <w:pPr>
        <w:jc w:val="center"/>
      </w:pPr>
      <w:r>
        <w:t>daiya.k@northeastern.edu</w:t>
      </w:r>
    </w:p>
    <w:p w14:paraId="6EBC8358" w14:textId="5107B171" w:rsidR="00115397" w:rsidRDefault="00115397" w:rsidP="00E45E42">
      <w:pPr>
        <w:jc w:val="center"/>
      </w:pPr>
    </w:p>
    <w:p w14:paraId="2F2F25C7" w14:textId="0625C3D3" w:rsidR="00115397" w:rsidRDefault="00115397" w:rsidP="00E45E42">
      <w:pPr>
        <w:jc w:val="center"/>
      </w:pPr>
      <w:r>
        <w:t>College Professional Studies, Northeastern University.</w:t>
      </w:r>
    </w:p>
    <w:p w14:paraId="7E341EC3" w14:textId="308D2710" w:rsidR="00E45E42" w:rsidRDefault="00E45E42" w:rsidP="00E45E42">
      <w:pPr>
        <w:jc w:val="center"/>
      </w:pPr>
    </w:p>
    <w:p w14:paraId="32204CFB" w14:textId="1C360D8E" w:rsidR="00E45E42" w:rsidRDefault="00E45E42" w:rsidP="00E45E42">
      <w:pPr>
        <w:jc w:val="center"/>
      </w:pPr>
    </w:p>
    <w:p w14:paraId="60B2C84A" w14:textId="45BAB891" w:rsidR="00E45E42" w:rsidRDefault="00E45E42" w:rsidP="00E45E42">
      <w:pPr>
        <w:jc w:val="center"/>
      </w:pPr>
    </w:p>
    <w:p w14:paraId="27476BEB" w14:textId="7A03D6A8" w:rsidR="00E45E42" w:rsidRDefault="00E45E42" w:rsidP="00E45E42">
      <w:pPr>
        <w:jc w:val="center"/>
      </w:pPr>
    </w:p>
    <w:p w14:paraId="004EE565" w14:textId="6DC2F8A1" w:rsidR="00E45E42" w:rsidRDefault="00E45E42" w:rsidP="00E45E42">
      <w:pPr>
        <w:jc w:val="center"/>
      </w:pPr>
    </w:p>
    <w:p w14:paraId="6BC92762" w14:textId="1EF8BC3C" w:rsidR="00E45E42" w:rsidRDefault="00E45E42" w:rsidP="00E45E42">
      <w:pPr>
        <w:jc w:val="center"/>
      </w:pPr>
    </w:p>
    <w:p w14:paraId="475A1759" w14:textId="663E8B18" w:rsidR="00E45E42" w:rsidRDefault="00E45E42" w:rsidP="00E45E42">
      <w:pPr>
        <w:jc w:val="center"/>
      </w:pPr>
    </w:p>
    <w:p w14:paraId="086B08CA" w14:textId="0D3CE489" w:rsidR="00E45E42" w:rsidRDefault="00E45E42" w:rsidP="00E45E42">
      <w:pPr>
        <w:jc w:val="center"/>
      </w:pPr>
    </w:p>
    <w:p w14:paraId="74180341" w14:textId="5841CA40" w:rsidR="00E45E42" w:rsidRDefault="00E45E42" w:rsidP="00E45E42">
      <w:pPr>
        <w:jc w:val="center"/>
      </w:pPr>
    </w:p>
    <w:p w14:paraId="6EF8D9FB" w14:textId="5BCF5F21" w:rsidR="00E45E42" w:rsidRDefault="00E45E42" w:rsidP="00E45E42">
      <w:pPr>
        <w:jc w:val="center"/>
      </w:pPr>
    </w:p>
    <w:p w14:paraId="3D815306" w14:textId="255AE572" w:rsidR="00E45E42" w:rsidRDefault="00E45E42" w:rsidP="00E45E42">
      <w:pPr>
        <w:jc w:val="center"/>
      </w:pPr>
    </w:p>
    <w:p w14:paraId="0AFCAB8A" w14:textId="0F7F5566" w:rsidR="002E025E" w:rsidRDefault="002E025E" w:rsidP="00D31BD9">
      <w:pPr>
        <w:jc w:val="both"/>
        <w:rPr>
          <w:b/>
          <w:bCs/>
        </w:rPr>
      </w:pPr>
    </w:p>
    <w:p w14:paraId="22FBEB05" w14:textId="3573E4CD" w:rsidR="00EB5BE4" w:rsidRDefault="00EB5BE4" w:rsidP="00D31BD9">
      <w:pPr>
        <w:jc w:val="both"/>
        <w:rPr>
          <w:b/>
          <w:bCs/>
        </w:rPr>
      </w:pPr>
    </w:p>
    <w:p w14:paraId="7723A4FC" w14:textId="77777777" w:rsidR="00A652D5" w:rsidRDefault="00A652D5" w:rsidP="00D31BD9">
      <w:pPr>
        <w:jc w:val="both"/>
        <w:rPr>
          <w:b/>
          <w:bCs/>
        </w:rPr>
      </w:pPr>
    </w:p>
    <w:p w14:paraId="11D54092" w14:textId="53EF334B" w:rsidR="00DE0ADF" w:rsidRDefault="00DE0ADF" w:rsidP="00D31BD9">
      <w:pPr>
        <w:jc w:val="both"/>
        <w:rPr>
          <w:b/>
          <w:bCs/>
        </w:rPr>
      </w:pPr>
      <w:r w:rsidRPr="00DE0ADF">
        <w:rPr>
          <w:b/>
          <w:bCs/>
        </w:rPr>
        <w:t>INTRODUCTION</w:t>
      </w:r>
    </w:p>
    <w:p w14:paraId="13E6267B" w14:textId="3E171FCF" w:rsidR="00114C56" w:rsidRDefault="003E6CEE" w:rsidP="00114C56">
      <w:pPr>
        <w:jc w:val="both"/>
      </w:pPr>
      <w:r>
        <w:t>For this project we are taking the Airbnb dataset from New York and using it analyze and build visualizations, lastly we will be using it to train and test our ML models.</w:t>
      </w:r>
    </w:p>
    <w:p w14:paraId="182C1AEC" w14:textId="707DAD82" w:rsidR="003E6CEE" w:rsidRDefault="003E6CEE" w:rsidP="00114C56">
      <w:pPr>
        <w:jc w:val="both"/>
      </w:pPr>
      <w:r>
        <w:t>We will be using Linear Regression and Gradient Boosting Machine as our ML models. We will also compare accuracy between predicted and actual values</w:t>
      </w:r>
    </w:p>
    <w:p w14:paraId="491C791C" w14:textId="77777777" w:rsidR="00EF2A15" w:rsidRPr="0086744D" w:rsidRDefault="00EF2A15" w:rsidP="00D31BD9">
      <w:pPr>
        <w:jc w:val="both"/>
      </w:pPr>
    </w:p>
    <w:p w14:paraId="2954DA1C" w14:textId="35218E0B" w:rsidR="00830AA0" w:rsidRPr="0055170E" w:rsidRDefault="0055170E" w:rsidP="00D31BD9">
      <w:pPr>
        <w:jc w:val="both"/>
        <w:rPr>
          <w:b/>
          <w:bCs/>
        </w:rPr>
      </w:pPr>
      <w:r w:rsidRPr="0055170E">
        <w:rPr>
          <w:b/>
          <w:bCs/>
        </w:rPr>
        <w:t>TASK</w:t>
      </w:r>
    </w:p>
    <w:p w14:paraId="140C6993" w14:textId="41F04974" w:rsidR="00115397" w:rsidRDefault="00457B19" w:rsidP="00D31BD9">
      <w:pPr>
        <w:jc w:val="both"/>
        <w:rPr>
          <w:b/>
          <w:bCs/>
        </w:rPr>
      </w:pPr>
      <w:r>
        <w:rPr>
          <w:b/>
          <w:bCs/>
        </w:rPr>
        <w:t>Explore and Understand data</w:t>
      </w:r>
    </w:p>
    <w:p w14:paraId="531ED318" w14:textId="2E66C34B" w:rsidR="009550A2" w:rsidRDefault="003E6CEE" w:rsidP="00E9161F">
      <w:pPr>
        <w:jc w:val="both"/>
      </w:pPr>
      <w:r>
        <w:t>We started by using following packages:</w:t>
      </w:r>
    </w:p>
    <w:p w14:paraId="35275B0C" w14:textId="6F82D62C" w:rsidR="003E6CEE" w:rsidRDefault="003E6CEE" w:rsidP="00E9161F">
      <w:pPr>
        <w:jc w:val="both"/>
      </w:pPr>
      <w:r>
        <w:t>Plotly,</w:t>
      </w:r>
    </w:p>
    <w:p w14:paraId="095F44BB" w14:textId="7A9E62CD" w:rsidR="003E6CEE" w:rsidRDefault="003E6CEE" w:rsidP="00E9161F">
      <w:pPr>
        <w:jc w:val="both"/>
      </w:pPr>
      <w:r>
        <w:t>Folium,</w:t>
      </w:r>
    </w:p>
    <w:p w14:paraId="294147E3" w14:textId="1EED1249" w:rsidR="003E6CEE" w:rsidRDefault="003E6CEE" w:rsidP="00E9161F">
      <w:pPr>
        <w:jc w:val="both"/>
      </w:pPr>
      <w:r>
        <w:t>Wordcloud,</w:t>
      </w:r>
    </w:p>
    <w:p w14:paraId="07E33B69" w14:textId="2DA4C5A7" w:rsidR="003E6CEE" w:rsidRDefault="003E6CEE" w:rsidP="00E9161F">
      <w:pPr>
        <w:jc w:val="both"/>
      </w:pPr>
      <w:r>
        <w:t>Geopandas,</w:t>
      </w:r>
    </w:p>
    <w:p w14:paraId="253F527D" w14:textId="3BDA6A0C" w:rsidR="003E6CEE" w:rsidRDefault="003E6CEE" w:rsidP="00E9161F">
      <w:pPr>
        <w:jc w:val="both"/>
      </w:pPr>
      <w:r>
        <w:t>Since we don’t have those packages installed, we will install it through pip</w:t>
      </w:r>
    </w:p>
    <w:p w14:paraId="452324AD" w14:textId="53D6A9AF" w:rsidR="003E6CEE" w:rsidRDefault="003E6CEE" w:rsidP="00E9161F">
      <w:pPr>
        <w:jc w:val="both"/>
      </w:pPr>
      <w:r w:rsidRPr="003E6CEE">
        <w:drawing>
          <wp:inline distT="0" distB="0" distL="0" distR="0" wp14:anchorId="6C6A1369" wp14:editId="3C779D34">
            <wp:extent cx="2156647" cy="342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6647" cy="342930"/>
                    </a:xfrm>
                    <a:prstGeom prst="rect">
                      <a:avLst/>
                    </a:prstGeom>
                  </pic:spPr>
                </pic:pic>
              </a:graphicData>
            </a:graphic>
          </wp:inline>
        </w:drawing>
      </w:r>
    </w:p>
    <w:p w14:paraId="6D387796" w14:textId="165E1F64" w:rsidR="003E6CEE" w:rsidRDefault="003E6CEE" w:rsidP="00E9161F">
      <w:pPr>
        <w:jc w:val="both"/>
      </w:pPr>
      <w:r w:rsidRPr="003E6CEE">
        <w:drawing>
          <wp:inline distT="0" distB="0" distL="0" distR="0" wp14:anchorId="25F20CAA" wp14:editId="51DC9572">
            <wp:extent cx="1714649" cy="3276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4649" cy="327688"/>
                    </a:xfrm>
                    <a:prstGeom prst="rect">
                      <a:avLst/>
                    </a:prstGeom>
                  </pic:spPr>
                </pic:pic>
              </a:graphicData>
            </a:graphic>
          </wp:inline>
        </w:drawing>
      </w:r>
    </w:p>
    <w:p w14:paraId="33E7052A" w14:textId="381763A0" w:rsidR="003E6CEE" w:rsidRDefault="003E6CEE" w:rsidP="00E9161F">
      <w:pPr>
        <w:jc w:val="both"/>
      </w:pPr>
      <w:r w:rsidRPr="003E6CEE">
        <w:drawing>
          <wp:inline distT="0" distB="0" distL="0" distR="0" wp14:anchorId="23C9E7D9" wp14:editId="13D045ED">
            <wp:extent cx="1920406" cy="335309"/>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0406" cy="335309"/>
                    </a:xfrm>
                    <a:prstGeom prst="rect">
                      <a:avLst/>
                    </a:prstGeom>
                  </pic:spPr>
                </pic:pic>
              </a:graphicData>
            </a:graphic>
          </wp:inline>
        </w:drawing>
      </w:r>
    </w:p>
    <w:p w14:paraId="7455B262" w14:textId="1758023A" w:rsidR="003E6CEE" w:rsidRPr="003E6CEE" w:rsidRDefault="003E6CEE" w:rsidP="00E9161F">
      <w:pPr>
        <w:jc w:val="both"/>
      </w:pPr>
      <w:r w:rsidRPr="003E6CEE">
        <w:t>Next we will import the required packages as follows,</w:t>
      </w:r>
    </w:p>
    <w:p w14:paraId="3C77595C" w14:textId="77777777" w:rsidR="003E6CEE" w:rsidRPr="003E6CEE" w:rsidRDefault="003E6CEE" w:rsidP="003E6CEE">
      <w:pPr>
        <w:jc w:val="both"/>
        <w:rPr>
          <w:i/>
          <w:iCs/>
        </w:rPr>
      </w:pPr>
      <w:r w:rsidRPr="003E6CEE">
        <w:rPr>
          <w:i/>
          <w:iCs/>
        </w:rPr>
        <w:t xml:space="preserve">import numpy as np                 </w:t>
      </w:r>
    </w:p>
    <w:p w14:paraId="49ABE7A0" w14:textId="77777777" w:rsidR="003E6CEE" w:rsidRPr="003E6CEE" w:rsidRDefault="003E6CEE" w:rsidP="003E6CEE">
      <w:pPr>
        <w:jc w:val="both"/>
        <w:rPr>
          <w:i/>
          <w:iCs/>
        </w:rPr>
      </w:pPr>
      <w:r w:rsidRPr="003E6CEE">
        <w:rPr>
          <w:i/>
          <w:iCs/>
        </w:rPr>
        <w:t xml:space="preserve">import pandas as pd                </w:t>
      </w:r>
    </w:p>
    <w:p w14:paraId="62E1D0B8" w14:textId="77777777" w:rsidR="003E6CEE" w:rsidRPr="003E6CEE" w:rsidRDefault="003E6CEE" w:rsidP="003E6CEE">
      <w:pPr>
        <w:jc w:val="both"/>
        <w:rPr>
          <w:i/>
          <w:iCs/>
        </w:rPr>
      </w:pPr>
    </w:p>
    <w:p w14:paraId="0C111CC1" w14:textId="77777777" w:rsidR="003E6CEE" w:rsidRPr="003E6CEE" w:rsidRDefault="003E6CEE" w:rsidP="003E6CEE">
      <w:pPr>
        <w:jc w:val="both"/>
        <w:rPr>
          <w:i/>
          <w:iCs/>
        </w:rPr>
      </w:pPr>
      <w:r w:rsidRPr="003E6CEE">
        <w:rPr>
          <w:i/>
          <w:iCs/>
        </w:rPr>
        <w:t xml:space="preserve">                 </w:t>
      </w:r>
    </w:p>
    <w:p w14:paraId="0788DFE6" w14:textId="77777777" w:rsidR="003E6CEE" w:rsidRPr="003E6CEE" w:rsidRDefault="003E6CEE" w:rsidP="003E6CEE">
      <w:pPr>
        <w:jc w:val="both"/>
        <w:rPr>
          <w:i/>
          <w:iCs/>
        </w:rPr>
      </w:pPr>
      <w:r w:rsidRPr="003E6CEE">
        <w:rPr>
          <w:i/>
          <w:iCs/>
        </w:rPr>
        <w:t>import matplotlib.pyplot as plt</w:t>
      </w:r>
    </w:p>
    <w:p w14:paraId="29022E7B" w14:textId="77777777" w:rsidR="003E6CEE" w:rsidRPr="003E6CEE" w:rsidRDefault="003E6CEE" w:rsidP="003E6CEE">
      <w:pPr>
        <w:jc w:val="both"/>
        <w:rPr>
          <w:i/>
          <w:iCs/>
        </w:rPr>
      </w:pPr>
      <w:r w:rsidRPr="003E6CEE">
        <w:rPr>
          <w:i/>
          <w:iCs/>
        </w:rPr>
        <w:t xml:space="preserve">import seaborn as sns  </w:t>
      </w:r>
    </w:p>
    <w:p w14:paraId="53BDF9CD" w14:textId="77777777" w:rsidR="003E6CEE" w:rsidRPr="003E6CEE" w:rsidRDefault="003E6CEE" w:rsidP="003E6CEE">
      <w:pPr>
        <w:jc w:val="both"/>
        <w:rPr>
          <w:i/>
          <w:iCs/>
        </w:rPr>
      </w:pPr>
      <w:r w:rsidRPr="003E6CEE">
        <w:rPr>
          <w:i/>
          <w:iCs/>
        </w:rPr>
        <w:t xml:space="preserve">import geopandas as gpd </w:t>
      </w:r>
    </w:p>
    <w:p w14:paraId="3A251480" w14:textId="77777777" w:rsidR="003E6CEE" w:rsidRPr="003E6CEE" w:rsidRDefault="003E6CEE" w:rsidP="003E6CEE">
      <w:pPr>
        <w:jc w:val="both"/>
        <w:rPr>
          <w:i/>
          <w:iCs/>
        </w:rPr>
      </w:pPr>
      <w:r w:rsidRPr="003E6CEE">
        <w:rPr>
          <w:i/>
          <w:iCs/>
        </w:rPr>
        <w:t>plt.style.use('fivethirtyeight')</w:t>
      </w:r>
    </w:p>
    <w:p w14:paraId="3B9042F9" w14:textId="77777777" w:rsidR="003E6CEE" w:rsidRPr="003E6CEE" w:rsidRDefault="003E6CEE" w:rsidP="003E6CEE">
      <w:pPr>
        <w:jc w:val="both"/>
        <w:rPr>
          <w:i/>
          <w:iCs/>
        </w:rPr>
      </w:pPr>
      <w:r w:rsidRPr="003E6CEE">
        <w:rPr>
          <w:i/>
          <w:iCs/>
        </w:rPr>
        <w:t>%matplotlib inline</w:t>
      </w:r>
    </w:p>
    <w:p w14:paraId="28662772" w14:textId="77777777" w:rsidR="003E6CEE" w:rsidRPr="003E6CEE" w:rsidRDefault="003E6CEE" w:rsidP="003E6CEE">
      <w:pPr>
        <w:jc w:val="both"/>
        <w:rPr>
          <w:i/>
          <w:iCs/>
        </w:rPr>
      </w:pPr>
    </w:p>
    <w:p w14:paraId="720403D9" w14:textId="77777777" w:rsidR="003E6CEE" w:rsidRPr="003E6CEE" w:rsidRDefault="003E6CEE" w:rsidP="003E6CEE">
      <w:pPr>
        <w:jc w:val="both"/>
        <w:rPr>
          <w:i/>
          <w:iCs/>
        </w:rPr>
      </w:pPr>
      <w:r w:rsidRPr="003E6CEE">
        <w:rPr>
          <w:i/>
          <w:iCs/>
        </w:rPr>
        <w:t xml:space="preserve">import plotly as plotly             </w:t>
      </w:r>
    </w:p>
    <w:p w14:paraId="1F1487F5" w14:textId="77777777" w:rsidR="003E6CEE" w:rsidRPr="003E6CEE" w:rsidRDefault="003E6CEE" w:rsidP="003E6CEE">
      <w:pPr>
        <w:jc w:val="both"/>
        <w:rPr>
          <w:i/>
          <w:iCs/>
        </w:rPr>
      </w:pPr>
      <w:r w:rsidRPr="003E6CEE">
        <w:rPr>
          <w:i/>
          <w:iCs/>
        </w:rPr>
        <w:t>import plotly.express as px</w:t>
      </w:r>
    </w:p>
    <w:p w14:paraId="71B079AC" w14:textId="77777777" w:rsidR="003E6CEE" w:rsidRPr="003E6CEE" w:rsidRDefault="003E6CEE" w:rsidP="003E6CEE">
      <w:pPr>
        <w:jc w:val="both"/>
        <w:rPr>
          <w:i/>
          <w:iCs/>
        </w:rPr>
      </w:pPr>
      <w:r w:rsidRPr="003E6CEE">
        <w:rPr>
          <w:i/>
          <w:iCs/>
        </w:rPr>
        <w:t>import plotly.graph_objects as go</w:t>
      </w:r>
    </w:p>
    <w:p w14:paraId="1A38BA1E" w14:textId="77777777" w:rsidR="003E6CEE" w:rsidRPr="003E6CEE" w:rsidRDefault="003E6CEE" w:rsidP="003E6CEE">
      <w:pPr>
        <w:jc w:val="both"/>
        <w:rPr>
          <w:i/>
          <w:iCs/>
        </w:rPr>
      </w:pPr>
      <w:r w:rsidRPr="003E6CEE">
        <w:rPr>
          <w:i/>
          <w:iCs/>
        </w:rPr>
        <w:t>from plotly.offline import init_notebook_mode, iplot, plot</w:t>
      </w:r>
    </w:p>
    <w:p w14:paraId="0D48C37A" w14:textId="77777777" w:rsidR="003E6CEE" w:rsidRPr="003E6CEE" w:rsidRDefault="003E6CEE" w:rsidP="003E6CEE">
      <w:pPr>
        <w:jc w:val="both"/>
        <w:rPr>
          <w:i/>
          <w:iCs/>
        </w:rPr>
      </w:pPr>
      <w:r w:rsidRPr="003E6CEE">
        <w:rPr>
          <w:i/>
          <w:iCs/>
        </w:rPr>
        <w:t>init_notebook_mode(connected=True)</w:t>
      </w:r>
    </w:p>
    <w:p w14:paraId="3B7FEA19" w14:textId="77777777" w:rsidR="003E6CEE" w:rsidRPr="003E6CEE" w:rsidRDefault="003E6CEE" w:rsidP="003E6CEE">
      <w:pPr>
        <w:jc w:val="both"/>
        <w:rPr>
          <w:i/>
          <w:iCs/>
        </w:rPr>
      </w:pPr>
    </w:p>
    <w:p w14:paraId="3544A590" w14:textId="77777777" w:rsidR="003E6CEE" w:rsidRPr="003E6CEE" w:rsidRDefault="003E6CEE" w:rsidP="003E6CEE">
      <w:pPr>
        <w:jc w:val="both"/>
        <w:rPr>
          <w:i/>
          <w:iCs/>
        </w:rPr>
      </w:pPr>
      <w:r w:rsidRPr="003E6CEE">
        <w:rPr>
          <w:i/>
          <w:iCs/>
        </w:rPr>
        <w:t>import folium</w:t>
      </w:r>
    </w:p>
    <w:p w14:paraId="25904F0B" w14:textId="77777777" w:rsidR="003E6CEE" w:rsidRPr="003E6CEE" w:rsidRDefault="003E6CEE" w:rsidP="003E6CEE">
      <w:pPr>
        <w:jc w:val="both"/>
        <w:rPr>
          <w:i/>
          <w:iCs/>
        </w:rPr>
      </w:pPr>
      <w:r w:rsidRPr="003E6CEE">
        <w:rPr>
          <w:i/>
          <w:iCs/>
        </w:rPr>
        <w:t>from folium import plugins</w:t>
      </w:r>
    </w:p>
    <w:p w14:paraId="2C3528A5" w14:textId="77777777" w:rsidR="003E6CEE" w:rsidRPr="003E6CEE" w:rsidRDefault="003E6CEE" w:rsidP="003E6CEE">
      <w:pPr>
        <w:jc w:val="both"/>
        <w:rPr>
          <w:i/>
          <w:iCs/>
        </w:rPr>
      </w:pPr>
    </w:p>
    <w:p w14:paraId="0E651F01" w14:textId="77777777" w:rsidR="003E6CEE" w:rsidRPr="003E6CEE" w:rsidRDefault="003E6CEE" w:rsidP="003E6CEE">
      <w:pPr>
        <w:jc w:val="both"/>
        <w:rPr>
          <w:i/>
          <w:iCs/>
        </w:rPr>
      </w:pPr>
    </w:p>
    <w:p w14:paraId="586333C4" w14:textId="77777777" w:rsidR="003E6CEE" w:rsidRPr="003E6CEE" w:rsidRDefault="003E6CEE" w:rsidP="003E6CEE">
      <w:pPr>
        <w:jc w:val="both"/>
        <w:rPr>
          <w:i/>
          <w:iCs/>
        </w:rPr>
      </w:pPr>
      <w:r w:rsidRPr="003E6CEE">
        <w:rPr>
          <w:i/>
          <w:iCs/>
        </w:rPr>
        <w:t>import wordcloud</w:t>
      </w:r>
    </w:p>
    <w:p w14:paraId="70C5CE33" w14:textId="77777777" w:rsidR="003E6CEE" w:rsidRPr="003E6CEE" w:rsidRDefault="003E6CEE" w:rsidP="003E6CEE">
      <w:pPr>
        <w:jc w:val="both"/>
        <w:rPr>
          <w:i/>
          <w:iCs/>
        </w:rPr>
      </w:pPr>
      <w:r w:rsidRPr="003E6CEE">
        <w:rPr>
          <w:i/>
          <w:iCs/>
        </w:rPr>
        <w:t>from wordcloud import WordCloud, STOPWORDS, ImageColorGenerator</w:t>
      </w:r>
    </w:p>
    <w:p w14:paraId="6F847F39" w14:textId="77777777" w:rsidR="003E6CEE" w:rsidRPr="003E6CEE" w:rsidRDefault="003E6CEE" w:rsidP="003E6CEE">
      <w:pPr>
        <w:jc w:val="both"/>
        <w:rPr>
          <w:i/>
          <w:iCs/>
        </w:rPr>
      </w:pPr>
    </w:p>
    <w:p w14:paraId="4911A1EC" w14:textId="77777777" w:rsidR="003E6CEE" w:rsidRPr="003E6CEE" w:rsidRDefault="003E6CEE" w:rsidP="003E6CEE">
      <w:pPr>
        <w:jc w:val="both"/>
        <w:rPr>
          <w:i/>
          <w:iCs/>
        </w:rPr>
      </w:pPr>
    </w:p>
    <w:p w14:paraId="447DAA15" w14:textId="77777777" w:rsidR="003E6CEE" w:rsidRPr="003E6CEE" w:rsidRDefault="003E6CEE" w:rsidP="003E6CEE">
      <w:pPr>
        <w:jc w:val="both"/>
        <w:rPr>
          <w:i/>
          <w:iCs/>
        </w:rPr>
      </w:pPr>
      <w:r w:rsidRPr="003E6CEE">
        <w:rPr>
          <w:i/>
          <w:iCs/>
        </w:rPr>
        <w:t>from sklearn import preprocessing</w:t>
      </w:r>
    </w:p>
    <w:p w14:paraId="23F2CF2F" w14:textId="77777777" w:rsidR="003E6CEE" w:rsidRPr="003E6CEE" w:rsidRDefault="003E6CEE" w:rsidP="003E6CEE">
      <w:pPr>
        <w:jc w:val="both"/>
        <w:rPr>
          <w:i/>
          <w:iCs/>
        </w:rPr>
      </w:pPr>
      <w:r w:rsidRPr="003E6CEE">
        <w:rPr>
          <w:i/>
          <w:iCs/>
        </w:rPr>
        <w:lastRenderedPageBreak/>
        <w:t>from sklearn import metrics</w:t>
      </w:r>
    </w:p>
    <w:p w14:paraId="3502F29A" w14:textId="77777777" w:rsidR="003E6CEE" w:rsidRPr="003E6CEE" w:rsidRDefault="003E6CEE" w:rsidP="003E6CEE">
      <w:pPr>
        <w:jc w:val="both"/>
        <w:rPr>
          <w:i/>
          <w:iCs/>
        </w:rPr>
      </w:pPr>
      <w:r w:rsidRPr="003E6CEE">
        <w:rPr>
          <w:i/>
          <w:iCs/>
        </w:rPr>
        <w:t>from sklearn.metrics import r2_score, mean_absolute_error</w:t>
      </w:r>
    </w:p>
    <w:p w14:paraId="4D21BE15" w14:textId="77777777" w:rsidR="003E6CEE" w:rsidRPr="003E6CEE" w:rsidRDefault="003E6CEE" w:rsidP="003E6CEE">
      <w:pPr>
        <w:jc w:val="both"/>
        <w:rPr>
          <w:i/>
          <w:iCs/>
        </w:rPr>
      </w:pPr>
      <w:r w:rsidRPr="003E6CEE">
        <w:rPr>
          <w:i/>
          <w:iCs/>
        </w:rPr>
        <w:t>from sklearn.preprocessing import LabelEncoder,OneHotEncoder</w:t>
      </w:r>
    </w:p>
    <w:p w14:paraId="2286180D" w14:textId="77777777" w:rsidR="003E6CEE" w:rsidRPr="003E6CEE" w:rsidRDefault="003E6CEE" w:rsidP="003E6CEE">
      <w:pPr>
        <w:jc w:val="both"/>
        <w:rPr>
          <w:i/>
          <w:iCs/>
        </w:rPr>
      </w:pPr>
      <w:r w:rsidRPr="003E6CEE">
        <w:rPr>
          <w:i/>
          <w:iCs/>
        </w:rPr>
        <w:t>from sklearn.model_selection import train_test_split</w:t>
      </w:r>
    </w:p>
    <w:p w14:paraId="0D557E32" w14:textId="77777777" w:rsidR="003E6CEE" w:rsidRPr="003E6CEE" w:rsidRDefault="003E6CEE" w:rsidP="003E6CEE">
      <w:pPr>
        <w:jc w:val="both"/>
        <w:rPr>
          <w:i/>
          <w:iCs/>
        </w:rPr>
      </w:pPr>
      <w:r w:rsidRPr="003E6CEE">
        <w:rPr>
          <w:i/>
          <w:iCs/>
        </w:rPr>
        <w:t>from sklearn.linear_model import LinearRegression,LogisticRegression</w:t>
      </w:r>
    </w:p>
    <w:p w14:paraId="265A1748" w14:textId="23D704FB" w:rsidR="003E6CEE" w:rsidRPr="003E6CEE" w:rsidRDefault="003E6CEE" w:rsidP="003E6CEE">
      <w:pPr>
        <w:jc w:val="both"/>
        <w:rPr>
          <w:i/>
          <w:iCs/>
        </w:rPr>
      </w:pPr>
      <w:r w:rsidRPr="003E6CEE">
        <w:rPr>
          <w:i/>
          <w:iCs/>
        </w:rPr>
        <w:t>from sklearn.ensemble import RandomForestRegressor,  GradientBoostingRegressor</w:t>
      </w:r>
    </w:p>
    <w:p w14:paraId="3EB79A30" w14:textId="0AE6C93C" w:rsidR="00847EB1" w:rsidRDefault="00847EB1" w:rsidP="00847EB1">
      <w:pPr>
        <w:jc w:val="both"/>
        <w:rPr>
          <w:b/>
          <w:bCs/>
        </w:rPr>
      </w:pPr>
    </w:p>
    <w:p w14:paraId="52C2B12D" w14:textId="5ABACA16" w:rsidR="003E6CEE" w:rsidRDefault="003E6CEE" w:rsidP="00847EB1">
      <w:pPr>
        <w:jc w:val="both"/>
      </w:pPr>
      <w:r>
        <w:t>Next we will import our dataset using pandas dataframe.</w:t>
      </w:r>
    </w:p>
    <w:p w14:paraId="1B3A339F" w14:textId="77777777" w:rsidR="003E6CEE" w:rsidRPr="003E6CEE" w:rsidRDefault="003E6CEE" w:rsidP="003E6CEE">
      <w:pPr>
        <w:jc w:val="both"/>
        <w:rPr>
          <w:i/>
          <w:iCs/>
        </w:rPr>
      </w:pPr>
      <w:r w:rsidRPr="003E6CEE">
        <w:rPr>
          <w:i/>
          <w:iCs/>
        </w:rPr>
        <w:t>ab=pd.read_csv('C:/Users/dishu/Downloads/airbnb/AB_NYC_2019.csv')</w:t>
      </w:r>
    </w:p>
    <w:p w14:paraId="4AE78462" w14:textId="22DB1B80" w:rsidR="003E6CEE" w:rsidRPr="003E6CEE" w:rsidRDefault="003E6CEE" w:rsidP="003E6CEE">
      <w:pPr>
        <w:jc w:val="both"/>
        <w:rPr>
          <w:i/>
          <w:iCs/>
        </w:rPr>
      </w:pPr>
      <w:r w:rsidRPr="003E6CEE">
        <w:rPr>
          <w:i/>
          <w:iCs/>
        </w:rPr>
        <w:t>ab.head()</w:t>
      </w:r>
    </w:p>
    <w:p w14:paraId="7B70DB20" w14:textId="36462384" w:rsidR="003E6CEE" w:rsidRDefault="003E6CEE" w:rsidP="00847EB1">
      <w:pPr>
        <w:jc w:val="both"/>
      </w:pPr>
      <w:r w:rsidRPr="003E6CEE">
        <w:drawing>
          <wp:inline distT="0" distB="0" distL="0" distR="0" wp14:anchorId="3BCD5319" wp14:editId="20D38963">
            <wp:extent cx="5943600" cy="2032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32635"/>
                    </a:xfrm>
                    <a:prstGeom prst="rect">
                      <a:avLst/>
                    </a:prstGeom>
                  </pic:spPr>
                </pic:pic>
              </a:graphicData>
            </a:graphic>
          </wp:inline>
        </w:drawing>
      </w:r>
    </w:p>
    <w:p w14:paraId="386C190A" w14:textId="00EB8B5C" w:rsidR="003E6CEE" w:rsidRDefault="003E6CEE" w:rsidP="00847EB1">
      <w:pPr>
        <w:jc w:val="both"/>
      </w:pPr>
      <w:r>
        <w:t>We can now do preliminary data analysis and EDA using .describe(), .info() etc.</w:t>
      </w:r>
    </w:p>
    <w:p w14:paraId="674DFB99" w14:textId="2F140B51" w:rsidR="003E6CEE" w:rsidRDefault="003E6CEE" w:rsidP="00847EB1">
      <w:pPr>
        <w:jc w:val="both"/>
      </w:pPr>
      <w:r w:rsidRPr="003E6CEE">
        <w:lastRenderedPageBreak/>
        <w:drawing>
          <wp:inline distT="0" distB="0" distL="0" distR="0" wp14:anchorId="2F02E138" wp14:editId="66F3EA14">
            <wp:extent cx="5943600" cy="34982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98215"/>
                    </a:xfrm>
                    <a:prstGeom prst="rect">
                      <a:avLst/>
                    </a:prstGeom>
                  </pic:spPr>
                </pic:pic>
              </a:graphicData>
            </a:graphic>
          </wp:inline>
        </w:drawing>
      </w:r>
    </w:p>
    <w:p w14:paraId="52D18A46" w14:textId="4BB28D6D" w:rsidR="003E6CEE" w:rsidRDefault="003E6CEE" w:rsidP="00847EB1">
      <w:pPr>
        <w:jc w:val="both"/>
      </w:pPr>
    </w:p>
    <w:p w14:paraId="1BE85AF4" w14:textId="13CB1E07" w:rsidR="003E6CEE" w:rsidRDefault="003E6CEE" w:rsidP="00847EB1">
      <w:pPr>
        <w:jc w:val="both"/>
      </w:pPr>
      <w:r>
        <w:t>Lets see how many different types of rooms are there.</w:t>
      </w:r>
    </w:p>
    <w:p w14:paraId="724B9BFA" w14:textId="30A4DB45" w:rsidR="003E6CEE" w:rsidRDefault="003E6CEE" w:rsidP="00847EB1">
      <w:pPr>
        <w:jc w:val="both"/>
      </w:pPr>
      <w:r w:rsidRPr="003E6CEE">
        <w:drawing>
          <wp:inline distT="0" distB="0" distL="0" distR="0" wp14:anchorId="35D1FC88" wp14:editId="53D1BF4D">
            <wp:extent cx="4084674" cy="10745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4674" cy="1074513"/>
                    </a:xfrm>
                    <a:prstGeom prst="rect">
                      <a:avLst/>
                    </a:prstGeom>
                  </pic:spPr>
                </pic:pic>
              </a:graphicData>
            </a:graphic>
          </wp:inline>
        </w:drawing>
      </w:r>
    </w:p>
    <w:p w14:paraId="3F7CA7EE" w14:textId="1C818473" w:rsidR="003E6CEE" w:rsidRDefault="003E6CEE" w:rsidP="00847EB1">
      <w:pPr>
        <w:jc w:val="both"/>
      </w:pPr>
      <w:r>
        <w:t xml:space="preserve">WE can also see how many percentage of </w:t>
      </w:r>
      <w:r w:rsidR="00FD1AD9">
        <w:t>accommodations are allocated to each locality.</w:t>
      </w:r>
    </w:p>
    <w:p w14:paraId="2FC2E521" w14:textId="1B821A67" w:rsidR="00FD1AD9" w:rsidRDefault="00FD1AD9" w:rsidP="00847EB1">
      <w:pPr>
        <w:jc w:val="both"/>
      </w:pPr>
      <w:r w:rsidRPr="00FD1AD9">
        <w:drawing>
          <wp:inline distT="0" distB="0" distL="0" distR="0" wp14:anchorId="2AE4E4A7" wp14:editId="203139C6">
            <wp:extent cx="5943600" cy="13665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66520"/>
                    </a:xfrm>
                    <a:prstGeom prst="rect">
                      <a:avLst/>
                    </a:prstGeom>
                  </pic:spPr>
                </pic:pic>
              </a:graphicData>
            </a:graphic>
          </wp:inline>
        </w:drawing>
      </w:r>
    </w:p>
    <w:p w14:paraId="693BA11B" w14:textId="38860319" w:rsidR="00FD1AD9" w:rsidRDefault="00FD1AD9" w:rsidP="00847EB1">
      <w:pPr>
        <w:jc w:val="both"/>
      </w:pPr>
      <w:r>
        <w:t xml:space="preserve">We also found out most rented neighborhoods </w:t>
      </w:r>
    </w:p>
    <w:p w14:paraId="0831A06A" w14:textId="77E98464" w:rsidR="00FD1AD9" w:rsidRDefault="00FD1AD9" w:rsidP="00847EB1">
      <w:pPr>
        <w:jc w:val="both"/>
      </w:pPr>
      <w:r w:rsidRPr="00FD1AD9">
        <w:lastRenderedPageBreak/>
        <w:drawing>
          <wp:inline distT="0" distB="0" distL="0" distR="0" wp14:anchorId="18AA4E66" wp14:editId="6038A39C">
            <wp:extent cx="5943600" cy="43040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04030"/>
                    </a:xfrm>
                    <a:prstGeom prst="rect">
                      <a:avLst/>
                    </a:prstGeom>
                  </pic:spPr>
                </pic:pic>
              </a:graphicData>
            </a:graphic>
          </wp:inline>
        </w:drawing>
      </w:r>
    </w:p>
    <w:p w14:paraId="5488DFAC" w14:textId="0CFC8577" w:rsidR="00FD1AD9" w:rsidRDefault="00FD1AD9" w:rsidP="00847EB1">
      <w:pPr>
        <w:jc w:val="both"/>
      </w:pPr>
      <w:r>
        <w:t>We can see highest is Manhattan and it is most rented in Airbnb.</w:t>
      </w:r>
    </w:p>
    <w:p w14:paraId="5F8784FA" w14:textId="77777777" w:rsidR="00FD1AD9" w:rsidRDefault="00FD1AD9" w:rsidP="00847EB1">
      <w:pPr>
        <w:jc w:val="both"/>
      </w:pPr>
    </w:p>
    <w:p w14:paraId="7DA95EC1" w14:textId="77777777" w:rsidR="00FD1AD9" w:rsidRDefault="00FD1AD9" w:rsidP="00847EB1">
      <w:pPr>
        <w:jc w:val="both"/>
      </w:pPr>
    </w:p>
    <w:p w14:paraId="071E91CD" w14:textId="77777777" w:rsidR="00FD1AD9" w:rsidRDefault="00FD1AD9" w:rsidP="00847EB1">
      <w:pPr>
        <w:jc w:val="both"/>
      </w:pPr>
    </w:p>
    <w:p w14:paraId="40D22BE0" w14:textId="77777777" w:rsidR="00FD1AD9" w:rsidRDefault="00FD1AD9" w:rsidP="00847EB1">
      <w:pPr>
        <w:jc w:val="both"/>
      </w:pPr>
    </w:p>
    <w:p w14:paraId="01CA9AD7" w14:textId="77777777" w:rsidR="00FD1AD9" w:rsidRDefault="00FD1AD9" w:rsidP="00847EB1">
      <w:pPr>
        <w:jc w:val="both"/>
      </w:pPr>
    </w:p>
    <w:p w14:paraId="04E52849" w14:textId="77777777" w:rsidR="00FD1AD9" w:rsidRDefault="00FD1AD9" w:rsidP="00847EB1">
      <w:pPr>
        <w:jc w:val="both"/>
      </w:pPr>
    </w:p>
    <w:p w14:paraId="51FFB7DD" w14:textId="77777777" w:rsidR="00FD1AD9" w:rsidRDefault="00FD1AD9" w:rsidP="00847EB1">
      <w:pPr>
        <w:jc w:val="both"/>
      </w:pPr>
    </w:p>
    <w:p w14:paraId="00F535A1" w14:textId="77777777" w:rsidR="00FD1AD9" w:rsidRDefault="00FD1AD9" w:rsidP="00847EB1">
      <w:pPr>
        <w:jc w:val="both"/>
      </w:pPr>
    </w:p>
    <w:p w14:paraId="44BF800E" w14:textId="77777777" w:rsidR="00FD1AD9" w:rsidRDefault="00FD1AD9" w:rsidP="00847EB1">
      <w:pPr>
        <w:jc w:val="both"/>
      </w:pPr>
    </w:p>
    <w:p w14:paraId="04BBD062" w14:textId="77777777" w:rsidR="00FD1AD9" w:rsidRDefault="00FD1AD9" w:rsidP="00847EB1">
      <w:pPr>
        <w:jc w:val="both"/>
      </w:pPr>
    </w:p>
    <w:p w14:paraId="4E98EF23" w14:textId="01A07BD8" w:rsidR="00FD1AD9" w:rsidRDefault="00FD1AD9" w:rsidP="00847EB1">
      <w:pPr>
        <w:jc w:val="both"/>
      </w:pPr>
      <w:r>
        <w:lastRenderedPageBreak/>
        <w:t>We also found density distribution of prices classified by neighbourhods.</w:t>
      </w:r>
    </w:p>
    <w:p w14:paraId="339DA39A" w14:textId="77777777" w:rsidR="00FD1AD9" w:rsidRDefault="00FD1AD9" w:rsidP="00847EB1">
      <w:pPr>
        <w:jc w:val="both"/>
      </w:pPr>
    </w:p>
    <w:p w14:paraId="6676C87D" w14:textId="3435FAF2" w:rsidR="003E6CEE" w:rsidRDefault="00FD1AD9" w:rsidP="00847EB1">
      <w:pPr>
        <w:jc w:val="both"/>
      </w:pPr>
      <w:r w:rsidRPr="00FD1AD9">
        <w:drawing>
          <wp:inline distT="0" distB="0" distL="0" distR="0" wp14:anchorId="21D0D4D5" wp14:editId="75BA0517">
            <wp:extent cx="5524500" cy="396158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9874" cy="3972610"/>
                    </a:xfrm>
                    <a:prstGeom prst="rect">
                      <a:avLst/>
                    </a:prstGeom>
                  </pic:spPr>
                </pic:pic>
              </a:graphicData>
            </a:graphic>
          </wp:inline>
        </w:drawing>
      </w:r>
    </w:p>
    <w:p w14:paraId="15E8F5DC" w14:textId="20AE6948" w:rsidR="00FD1AD9" w:rsidRDefault="00FD1AD9" w:rsidP="00847EB1">
      <w:pPr>
        <w:jc w:val="both"/>
      </w:pPr>
      <w:r>
        <w:t>We can now train our model and test it using the data that we have.</w:t>
      </w:r>
    </w:p>
    <w:p w14:paraId="5E09A481" w14:textId="51679E85" w:rsidR="00FD1AD9" w:rsidRDefault="00FD1AD9" w:rsidP="00847EB1">
      <w:pPr>
        <w:jc w:val="both"/>
      </w:pPr>
      <w:r>
        <w:t>Firstly, we perform linear rregression.</w:t>
      </w:r>
    </w:p>
    <w:p w14:paraId="0F3925D7" w14:textId="70E0717C" w:rsidR="00FD1AD9" w:rsidRDefault="00FD1AD9" w:rsidP="00847EB1">
      <w:pPr>
        <w:jc w:val="both"/>
      </w:pPr>
      <w:r>
        <w:t>Using lm.predict we can check for the prediction and compare it.</w:t>
      </w:r>
    </w:p>
    <w:p w14:paraId="6D6E83E7" w14:textId="7B3B76F6" w:rsidR="00FD1AD9" w:rsidRDefault="00FD1AD9" w:rsidP="00847EB1">
      <w:pPr>
        <w:jc w:val="both"/>
      </w:pPr>
      <w:r w:rsidRPr="00FD1AD9">
        <w:drawing>
          <wp:inline distT="0" distB="0" distL="0" distR="0" wp14:anchorId="658EF3CB" wp14:editId="382B968D">
            <wp:extent cx="3154953" cy="556308"/>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4953" cy="556308"/>
                    </a:xfrm>
                    <a:prstGeom prst="rect">
                      <a:avLst/>
                    </a:prstGeom>
                  </pic:spPr>
                </pic:pic>
              </a:graphicData>
            </a:graphic>
          </wp:inline>
        </w:drawing>
      </w:r>
    </w:p>
    <w:p w14:paraId="334FB01B" w14:textId="4A5C0ABE" w:rsidR="00FD1AD9" w:rsidRDefault="00FD1AD9" w:rsidP="00847EB1">
      <w:pPr>
        <w:jc w:val="both"/>
      </w:pPr>
      <w:r>
        <w:t>For linear regression, we got r2 score of 11 which is not a goof fit.</w:t>
      </w:r>
    </w:p>
    <w:p w14:paraId="48150A11" w14:textId="4CDF3680" w:rsidR="00FD1AD9" w:rsidRDefault="00FD1AD9" w:rsidP="00847EB1">
      <w:pPr>
        <w:jc w:val="both"/>
      </w:pPr>
      <w:r>
        <w:t>Lets compare the actual vs predicted through bar graph</w:t>
      </w:r>
    </w:p>
    <w:p w14:paraId="2A3AB3E7" w14:textId="1E3ECF3E" w:rsidR="00FD1AD9" w:rsidRDefault="00FD1AD9" w:rsidP="00847EB1">
      <w:pPr>
        <w:jc w:val="both"/>
      </w:pPr>
      <w:r w:rsidRPr="00FD1AD9">
        <w:lastRenderedPageBreak/>
        <w:drawing>
          <wp:inline distT="0" distB="0" distL="0" distR="0" wp14:anchorId="27FF107B" wp14:editId="50D88A4F">
            <wp:extent cx="5943600" cy="35096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09645"/>
                    </a:xfrm>
                    <a:prstGeom prst="rect">
                      <a:avLst/>
                    </a:prstGeom>
                  </pic:spPr>
                </pic:pic>
              </a:graphicData>
            </a:graphic>
          </wp:inline>
        </w:drawing>
      </w:r>
    </w:p>
    <w:p w14:paraId="6AA14F7E" w14:textId="0CF3EC83" w:rsidR="00FD1AD9" w:rsidRDefault="00FD1AD9" w:rsidP="00847EB1">
      <w:pPr>
        <w:jc w:val="both"/>
      </w:pPr>
      <w:r>
        <w:t>Next we created GBM model and checked for its accuracy.</w:t>
      </w:r>
    </w:p>
    <w:p w14:paraId="04C50861" w14:textId="003D2377" w:rsidR="00FD1AD9" w:rsidRDefault="00FD1AD9" w:rsidP="00847EB1">
      <w:pPr>
        <w:jc w:val="both"/>
      </w:pPr>
      <w:r w:rsidRPr="00FD1AD9">
        <w:drawing>
          <wp:inline distT="0" distB="0" distL="0" distR="0" wp14:anchorId="667E1918" wp14:editId="7004B914">
            <wp:extent cx="5943600" cy="27031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03195"/>
                    </a:xfrm>
                    <a:prstGeom prst="rect">
                      <a:avLst/>
                    </a:prstGeom>
                  </pic:spPr>
                </pic:pic>
              </a:graphicData>
            </a:graphic>
          </wp:inline>
        </w:drawing>
      </w:r>
    </w:p>
    <w:p w14:paraId="44862E9F" w14:textId="4A2EEC91" w:rsidR="00FD1AD9" w:rsidRDefault="00FD1AD9" w:rsidP="00847EB1">
      <w:pPr>
        <w:jc w:val="both"/>
      </w:pPr>
      <w:r>
        <w:t>Comparison for GBM model</w:t>
      </w:r>
    </w:p>
    <w:p w14:paraId="05364A3A" w14:textId="1E0C5AF8" w:rsidR="00FD1AD9" w:rsidRDefault="00FD1AD9" w:rsidP="00847EB1">
      <w:pPr>
        <w:jc w:val="both"/>
      </w:pPr>
      <w:r w:rsidRPr="00FD1AD9">
        <w:lastRenderedPageBreak/>
        <w:drawing>
          <wp:inline distT="0" distB="0" distL="0" distR="0" wp14:anchorId="5BDE6876" wp14:editId="68B25FA6">
            <wp:extent cx="5943600" cy="34626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62655"/>
                    </a:xfrm>
                    <a:prstGeom prst="rect">
                      <a:avLst/>
                    </a:prstGeom>
                  </pic:spPr>
                </pic:pic>
              </a:graphicData>
            </a:graphic>
          </wp:inline>
        </w:drawing>
      </w:r>
    </w:p>
    <w:p w14:paraId="78831A85" w14:textId="77777777" w:rsidR="003E6CEE" w:rsidRPr="003E6CEE" w:rsidRDefault="003E6CEE" w:rsidP="00847EB1">
      <w:pPr>
        <w:jc w:val="both"/>
      </w:pPr>
    </w:p>
    <w:p w14:paraId="1B26469D" w14:textId="7553B1C5" w:rsidR="00847EB1" w:rsidRDefault="00847EB1" w:rsidP="00847EB1">
      <w:pPr>
        <w:jc w:val="both"/>
        <w:rPr>
          <w:b/>
          <w:bCs/>
        </w:rPr>
      </w:pPr>
      <w:r>
        <w:rPr>
          <w:b/>
          <w:bCs/>
        </w:rPr>
        <w:t>CONCLUSION</w:t>
      </w:r>
    </w:p>
    <w:p w14:paraId="7FF7D73B" w14:textId="45342791" w:rsidR="00EC1F33" w:rsidRDefault="00FD1AD9" w:rsidP="00D31BD9">
      <w:pPr>
        <w:jc w:val="both"/>
      </w:pPr>
      <w:r w:rsidRPr="00FD1AD9">
        <w:t>This is</w:t>
      </w:r>
      <w:r>
        <w:t xml:space="preserve"> experiment gives us a nice understanding of how ML models works and how they collectively constitute an AI system.</w:t>
      </w:r>
    </w:p>
    <w:p w14:paraId="7CDEBC97" w14:textId="4BFBE93E" w:rsidR="00FD1AD9" w:rsidRPr="00FD1AD9" w:rsidRDefault="00FD1AD9" w:rsidP="00D31BD9">
      <w:pPr>
        <w:jc w:val="both"/>
      </w:pPr>
      <w:r>
        <w:t>With more complex datasets, we can achieve more complex results.</w:t>
      </w:r>
    </w:p>
    <w:sectPr w:rsidR="00FD1AD9" w:rsidRPr="00FD1AD9">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CE2F6" w14:textId="77777777" w:rsidR="008D6822" w:rsidRDefault="008D6822" w:rsidP="00E45E42">
      <w:pPr>
        <w:spacing w:line="240" w:lineRule="auto"/>
      </w:pPr>
      <w:r>
        <w:separator/>
      </w:r>
    </w:p>
  </w:endnote>
  <w:endnote w:type="continuationSeparator" w:id="0">
    <w:p w14:paraId="0D4BBC4A" w14:textId="77777777" w:rsidR="008D6822" w:rsidRDefault="008D6822" w:rsidP="00E45E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968DC5" w14:textId="77777777" w:rsidR="008D6822" w:rsidRDefault="008D6822" w:rsidP="00E45E42">
      <w:pPr>
        <w:spacing w:line="240" w:lineRule="auto"/>
      </w:pPr>
      <w:r>
        <w:separator/>
      </w:r>
    </w:p>
  </w:footnote>
  <w:footnote w:type="continuationSeparator" w:id="0">
    <w:p w14:paraId="65FD1591" w14:textId="77777777" w:rsidR="008D6822" w:rsidRDefault="008D6822" w:rsidP="00E45E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4427370"/>
      <w:docPartObj>
        <w:docPartGallery w:val="Page Numbers (Top of Page)"/>
        <w:docPartUnique/>
      </w:docPartObj>
    </w:sdtPr>
    <w:sdtEndPr>
      <w:rPr>
        <w:noProof/>
      </w:rPr>
    </w:sdtEndPr>
    <w:sdtContent>
      <w:p w14:paraId="05E9599F" w14:textId="378CE819" w:rsidR="00E45E42" w:rsidRDefault="00E45E42">
        <w:pPr>
          <w:pStyle w:val="Header"/>
          <w:jc w:val="right"/>
        </w:pPr>
        <w:r w:rsidRPr="00E45E42">
          <w:rPr>
            <w:sz w:val="22"/>
            <w:szCs w:val="22"/>
          </w:rPr>
          <w:fldChar w:fldCharType="begin"/>
        </w:r>
        <w:r w:rsidRPr="00E45E42">
          <w:rPr>
            <w:sz w:val="22"/>
            <w:szCs w:val="22"/>
          </w:rPr>
          <w:instrText xml:space="preserve"> PAGE   \* MERGEFORMAT </w:instrText>
        </w:r>
        <w:r w:rsidRPr="00E45E42">
          <w:rPr>
            <w:sz w:val="22"/>
            <w:szCs w:val="22"/>
          </w:rPr>
          <w:fldChar w:fldCharType="separate"/>
        </w:r>
        <w:r w:rsidRPr="00E45E42">
          <w:rPr>
            <w:noProof/>
            <w:sz w:val="22"/>
            <w:szCs w:val="22"/>
          </w:rPr>
          <w:t>2</w:t>
        </w:r>
        <w:r w:rsidRPr="00E45E42">
          <w:rPr>
            <w:noProof/>
            <w:sz w:val="22"/>
            <w:szCs w:val="22"/>
          </w:rPr>
          <w:fldChar w:fldCharType="end"/>
        </w:r>
      </w:p>
    </w:sdtContent>
  </w:sdt>
  <w:p w14:paraId="340450F2" w14:textId="5A0083AE" w:rsidR="00E45E42" w:rsidRPr="00E45E42" w:rsidRDefault="003E6CEE">
    <w:pPr>
      <w:pStyle w:val="Header"/>
      <w:rPr>
        <w:sz w:val="22"/>
        <w:szCs w:val="22"/>
      </w:rPr>
    </w:pPr>
    <w:r>
      <w:rPr>
        <w:sz w:val="22"/>
        <w:szCs w:val="22"/>
      </w:rPr>
      <w:t>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1483D"/>
    <w:multiLevelType w:val="hybridMultilevel"/>
    <w:tmpl w:val="0BE00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5C5DDE"/>
    <w:multiLevelType w:val="hybridMultilevel"/>
    <w:tmpl w:val="9ADC7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E767090"/>
    <w:multiLevelType w:val="hybridMultilevel"/>
    <w:tmpl w:val="457AB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12C1C0C"/>
    <w:multiLevelType w:val="hybridMultilevel"/>
    <w:tmpl w:val="9D4AC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D05398"/>
    <w:multiLevelType w:val="hybridMultilevel"/>
    <w:tmpl w:val="633A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B911BB"/>
    <w:multiLevelType w:val="hybridMultilevel"/>
    <w:tmpl w:val="12AC9D92"/>
    <w:lvl w:ilvl="0" w:tplc="C4BE3C0C">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34001"/>
    <w:multiLevelType w:val="hybridMultilevel"/>
    <w:tmpl w:val="83167810"/>
    <w:lvl w:ilvl="0" w:tplc="23FE51DA">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35D29DE"/>
    <w:multiLevelType w:val="hybridMultilevel"/>
    <w:tmpl w:val="7262B3EC"/>
    <w:lvl w:ilvl="0" w:tplc="4BCC52D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7A038BB"/>
    <w:multiLevelType w:val="hybridMultilevel"/>
    <w:tmpl w:val="59824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492AAE"/>
    <w:multiLevelType w:val="hybridMultilevel"/>
    <w:tmpl w:val="2C54F5DC"/>
    <w:lvl w:ilvl="0" w:tplc="94D0843A">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B9D4270"/>
    <w:multiLevelType w:val="hybridMultilevel"/>
    <w:tmpl w:val="E79256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21"/>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6"/>
  </w:num>
  <w:num w:numId="17">
    <w:abstractNumId w:val="10"/>
  </w:num>
  <w:num w:numId="18">
    <w:abstractNumId w:val="13"/>
  </w:num>
  <w:num w:numId="19">
    <w:abstractNumId w:val="22"/>
  </w:num>
  <w:num w:numId="20">
    <w:abstractNumId w:val="24"/>
  </w:num>
  <w:num w:numId="21">
    <w:abstractNumId w:val="17"/>
  </w:num>
  <w:num w:numId="22">
    <w:abstractNumId w:val="23"/>
  </w:num>
  <w:num w:numId="23">
    <w:abstractNumId w:val="19"/>
  </w:num>
  <w:num w:numId="24">
    <w:abstractNumId w:val="2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E42"/>
    <w:rsid w:val="000005E5"/>
    <w:rsid w:val="00065585"/>
    <w:rsid w:val="00114C56"/>
    <w:rsid w:val="00115397"/>
    <w:rsid w:val="00181CE3"/>
    <w:rsid w:val="001C046D"/>
    <w:rsid w:val="00224DA0"/>
    <w:rsid w:val="00227553"/>
    <w:rsid w:val="00251F0B"/>
    <w:rsid w:val="002545EE"/>
    <w:rsid w:val="002856BC"/>
    <w:rsid w:val="002D04FC"/>
    <w:rsid w:val="002E025E"/>
    <w:rsid w:val="002E3DDF"/>
    <w:rsid w:val="003A6AEE"/>
    <w:rsid w:val="003C07A7"/>
    <w:rsid w:val="003E6CEE"/>
    <w:rsid w:val="003F2E36"/>
    <w:rsid w:val="00411445"/>
    <w:rsid w:val="00442B3C"/>
    <w:rsid w:val="004523F8"/>
    <w:rsid w:val="00457B19"/>
    <w:rsid w:val="004C14E0"/>
    <w:rsid w:val="004D1E9A"/>
    <w:rsid w:val="004D7769"/>
    <w:rsid w:val="004E381D"/>
    <w:rsid w:val="0052320B"/>
    <w:rsid w:val="005303B4"/>
    <w:rsid w:val="00536886"/>
    <w:rsid w:val="0055170E"/>
    <w:rsid w:val="005600E6"/>
    <w:rsid w:val="00592BEF"/>
    <w:rsid w:val="005A4E7F"/>
    <w:rsid w:val="005B0759"/>
    <w:rsid w:val="005D44B9"/>
    <w:rsid w:val="005D7D25"/>
    <w:rsid w:val="0061794B"/>
    <w:rsid w:val="006343C4"/>
    <w:rsid w:val="00642543"/>
    <w:rsid w:val="00660CBD"/>
    <w:rsid w:val="006612A8"/>
    <w:rsid w:val="006617FD"/>
    <w:rsid w:val="00682BB6"/>
    <w:rsid w:val="006F65DA"/>
    <w:rsid w:val="00711BDB"/>
    <w:rsid w:val="00734784"/>
    <w:rsid w:val="00735D2B"/>
    <w:rsid w:val="00796040"/>
    <w:rsid w:val="007A0146"/>
    <w:rsid w:val="007A21AB"/>
    <w:rsid w:val="007A307A"/>
    <w:rsid w:val="007D795A"/>
    <w:rsid w:val="0080018C"/>
    <w:rsid w:val="00812437"/>
    <w:rsid w:val="00830AA0"/>
    <w:rsid w:val="00847EB1"/>
    <w:rsid w:val="0086744D"/>
    <w:rsid w:val="008758ED"/>
    <w:rsid w:val="008A57B0"/>
    <w:rsid w:val="008D412C"/>
    <w:rsid w:val="008D6822"/>
    <w:rsid w:val="008F189B"/>
    <w:rsid w:val="008F7B2E"/>
    <w:rsid w:val="00903871"/>
    <w:rsid w:val="0092585E"/>
    <w:rsid w:val="00930A72"/>
    <w:rsid w:val="00935884"/>
    <w:rsid w:val="009550A2"/>
    <w:rsid w:val="00973660"/>
    <w:rsid w:val="009B3932"/>
    <w:rsid w:val="009B42A1"/>
    <w:rsid w:val="009C07F4"/>
    <w:rsid w:val="00A419CB"/>
    <w:rsid w:val="00A502BA"/>
    <w:rsid w:val="00A652D5"/>
    <w:rsid w:val="00A87767"/>
    <w:rsid w:val="00AD7515"/>
    <w:rsid w:val="00AE02A5"/>
    <w:rsid w:val="00B11885"/>
    <w:rsid w:val="00B206E6"/>
    <w:rsid w:val="00B30132"/>
    <w:rsid w:val="00B47DCB"/>
    <w:rsid w:val="00B85210"/>
    <w:rsid w:val="00BA2AEC"/>
    <w:rsid w:val="00BA64DE"/>
    <w:rsid w:val="00BC09F3"/>
    <w:rsid w:val="00BD144A"/>
    <w:rsid w:val="00BE548E"/>
    <w:rsid w:val="00C14572"/>
    <w:rsid w:val="00C52950"/>
    <w:rsid w:val="00C5452E"/>
    <w:rsid w:val="00C63E06"/>
    <w:rsid w:val="00C90D93"/>
    <w:rsid w:val="00CA3CAB"/>
    <w:rsid w:val="00CB0D64"/>
    <w:rsid w:val="00CD391C"/>
    <w:rsid w:val="00D31BD9"/>
    <w:rsid w:val="00D55D77"/>
    <w:rsid w:val="00D8540E"/>
    <w:rsid w:val="00D87780"/>
    <w:rsid w:val="00DE0ADF"/>
    <w:rsid w:val="00E159C4"/>
    <w:rsid w:val="00E45E42"/>
    <w:rsid w:val="00E464C6"/>
    <w:rsid w:val="00E5236C"/>
    <w:rsid w:val="00E5351F"/>
    <w:rsid w:val="00E75165"/>
    <w:rsid w:val="00E863BA"/>
    <w:rsid w:val="00E878F9"/>
    <w:rsid w:val="00E9161F"/>
    <w:rsid w:val="00E94641"/>
    <w:rsid w:val="00EA25AA"/>
    <w:rsid w:val="00EB5BE4"/>
    <w:rsid w:val="00EC1F33"/>
    <w:rsid w:val="00EC6592"/>
    <w:rsid w:val="00EE39C9"/>
    <w:rsid w:val="00EF2A15"/>
    <w:rsid w:val="00EF7E4A"/>
    <w:rsid w:val="00F03FF6"/>
    <w:rsid w:val="00F0495C"/>
    <w:rsid w:val="00F0617A"/>
    <w:rsid w:val="00F07E13"/>
    <w:rsid w:val="00F10864"/>
    <w:rsid w:val="00F54C72"/>
    <w:rsid w:val="00F9098D"/>
    <w:rsid w:val="00F94C64"/>
    <w:rsid w:val="00FB79DA"/>
    <w:rsid w:val="00FD1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41245"/>
  <w15:chartTrackingRefBased/>
  <w15:docId w15:val="{3F9B6AC9-614E-4E66-B1AA-54C396577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EB1"/>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character" w:styleId="UnresolvedMention">
    <w:name w:val="Unresolved Mention"/>
    <w:basedOn w:val="DefaultParagraphFont"/>
    <w:uiPriority w:val="99"/>
    <w:semiHidden/>
    <w:unhideWhenUsed/>
    <w:rsid w:val="00E45E42"/>
    <w:rPr>
      <w:color w:val="605E5C"/>
      <w:shd w:val="clear" w:color="auto" w:fill="E1DFDD"/>
    </w:rPr>
  </w:style>
  <w:style w:type="paragraph" w:styleId="Header">
    <w:name w:val="header"/>
    <w:basedOn w:val="Normal"/>
    <w:link w:val="HeaderChar"/>
    <w:uiPriority w:val="99"/>
    <w:unhideWhenUsed/>
    <w:rsid w:val="00E45E42"/>
    <w:pPr>
      <w:tabs>
        <w:tab w:val="center" w:pos="4680"/>
        <w:tab w:val="right" w:pos="9360"/>
      </w:tabs>
      <w:spacing w:line="240" w:lineRule="auto"/>
    </w:pPr>
  </w:style>
  <w:style w:type="character" w:customStyle="1" w:styleId="HeaderChar">
    <w:name w:val="Header Char"/>
    <w:basedOn w:val="DefaultParagraphFont"/>
    <w:link w:val="Header"/>
    <w:uiPriority w:val="99"/>
    <w:rsid w:val="00E45E42"/>
  </w:style>
  <w:style w:type="paragraph" w:styleId="Footer">
    <w:name w:val="footer"/>
    <w:basedOn w:val="Normal"/>
    <w:link w:val="FooterChar"/>
    <w:uiPriority w:val="99"/>
    <w:unhideWhenUsed/>
    <w:rsid w:val="00E45E42"/>
    <w:pPr>
      <w:tabs>
        <w:tab w:val="center" w:pos="4680"/>
        <w:tab w:val="right" w:pos="9360"/>
      </w:tabs>
      <w:spacing w:line="240" w:lineRule="auto"/>
    </w:pPr>
  </w:style>
  <w:style w:type="character" w:customStyle="1" w:styleId="FooterChar">
    <w:name w:val="Footer Char"/>
    <w:basedOn w:val="DefaultParagraphFont"/>
    <w:link w:val="Footer"/>
    <w:uiPriority w:val="99"/>
    <w:rsid w:val="00E45E42"/>
  </w:style>
  <w:style w:type="paragraph" w:styleId="ListParagraph">
    <w:name w:val="List Paragraph"/>
    <w:basedOn w:val="Normal"/>
    <w:uiPriority w:val="34"/>
    <w:unhideWhenUsed/>
    <w:qFormat/>
    <w:rsid w:val="005B0759"/>
    <w:pPr>
      <w:ind w:left="720"/>
      <w:contextualSpacing/>
    </w:pPr>
  </w:style>
  <w:style w:type="paragraph" w:styleId="NormalWeb">
    <w:name w:val="Normal (Web)"/>
    <w:basedOn w:val="Normal"/>
    <w:uiPriority w:val="99"/>
    <w:semiHidden/>
    <w:unhideWhenUsed/>
    <w:rsid w:val="00B85210"/>
    <w:pPr>
      <w:spacing w:before="100" w:beforeAutospacing="1" w:after="100" w:afterAutospacing="1" w:line="240" w:lineRule="auto"/>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404717">
      <w:bodyDiv w:val="1"/>
      <w:marLeft w:val="0"/>
      <w:marRight w:val="0"/>
      <w:marTop w:val="0"/>
      <w:marBottom w:val="0"/>
      <w:divBdr>
        <w:top w:val="none" w:sz="0" w:space="0" w:color="auto"/>
        <w:left w:val="none" w:sz="0" w:space="0" w:color="auto"/>
        <w:bottom w:val="none" w:sz="0" w:space="0" w:color="auto"/>
        <w:right w:val="none" w:sz="0" w:space="0" w:color="auto"/>
      </w:divBdr>
    </w:div>
    <w:div w:id="381247676">
      <w:bodyDiv w:val="1"/>
      <w:marLeft w:val="0"/>
      <w:marRight w:val="0"/>
      <w:marTop w:val="0"/>
      <w:marBottom w:val="0"/>
      <w:divBdr>
        <w:top w:val="none" w:sz="0" w:space="0" w:color="auto"/>
        <w:left w:val="none" w:sz="0" w:space="0" w:color="auto"/>
        <w:bottom w:val="none" w:sz="0" w:space="0" w:color="auto"/>
        <w:right w:val="none" w:sz="0" w:space="0" w:color="auto"/>
      </w:divBdr>
    </w:div>
    <w:div w:id="441414823">
      <w:bodyDiv w:val="1"/>
      <w:marLeft w:val="0"/>
      <w:marRight w:val="0"/>
      <w:marTop w:val="0"/>
      <w:marBottom w:val="0"/>
      <w:divBdr>
        <w:top w:val="none" w:sz="0" w:space="0" w:color="auto"/>
        <w:left w:val="none" w:sz="0" w:space="0" w:color="auto"/>
        <w:bottom w:val="none" w:sz="0" w:space="0" w:color="auto"/>
        <w:right w:val="none" w:sz="0" w:space="0" w:color="auto"/>
      </w:divBdr>
    </w:div>
    <w:div w:id="799612657">
      <w:bodyDiv w:val="1"/>
      <w:marLeft w:val="0"/>
      <w:marRight w:val="0"/>
      <w:marTop w:val="0"/>
      <w:marBottom w:val="0"/>
      <w:divBdr>
        <w:top w:val="none" w:sz="0" w:space="0" w:color="auto"/>
        <w:left w:val="none" w:sz="0" w:space="0" w:color="auto"/>
        <w:bottom w:val="none" w:sz="0" w:space="0" w:color="auto"/>
        <w:right w:val="none" w:sz="0" w:space="0" w:color="auto"/>
      </w:divBdr>
    </w:div>
    <w:div w:id="1207838287">
      <w:bodyDiv w:val="1"/>
      <w:marLeft w:val="0"/>
      <w:marRight w:val="0"/>
      <w:marTop w:val="0"/>
      <w:marBottom w:val="0"/>
      <w:divBdr>
        <w:top w:val="none" w:sz="0" w:space="0" w:color="auto"/>
        <w:left w:val="none" w:sz="0" w:space="0" w:color="auto"/>
        <w:bottom w:val="none" w:sz="0" w:space="0" w:color="auto"/>
        <w:right w:val="none" w:sz="0" w:space="0" w:color="auto"/>
      </w:divBdr>
    </w:div>
    <w:div w:id="1290667149">
      <w:bodyDiv w:val="1"/>
      <w:marLeft w:val="0"/>
      <w:marRight w:val="0"/>
      <w:marTop w:val="0"/>
      <w:marBottom w:val="0"/>
      <w:divBdr>
        <w:top w:val="none" w:sz="0" w:space="0" w:color="auto"/>
        <w:left w:val="none" w:sz="0" w:space="0" w:color="auto"/>
        <w:bottom w:val="none" w:sz="0" w:space="0" w:color="auto"/>
        <w:right w:val="none" w:sz="0" w:space="0" w:color="auto"/>
      </w:divBdr>
    </w:div>
    <w:div w:id="157709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di.di@northeastern.ed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shu\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8227E-571F-4C6B-BAA5-F1D2FCE51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4681</TotalTime>
  <Pages>9</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Dishant Modi</dc:creator>
  <cp:lastModifiedBy>Dishant</cp:lastModifiedBy>
  <cp:revision>27</cp:revision>
  <dcterms:created xsi:type="dcterms:W3CDTF">2020-05-25T18:09:00Z</dcterms:created>
  <dcterms:modified xsi:type="dcterms:W3CDTF">2020-10-19T21:57:00Z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